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9A2" w:rsidRPr="00E60905" w:rsidRDefault="00110BFE" w:rsidP="00982CFD">
      <w:pPr>
        <w:pStyle w:val="Heading2"/>
        <w:jc w:val="center"/>
      </w:pPr>
      <w:bookmarkStart w:id="0" w:name="_GoBack"/>
      <w:bookmarkEnd w:id="0"/>
      <w:r>
        <w:t xml:space="preserve">Problem 4 - </w:t>
      </w:r>
      <w:r w:rsidR="003D66D5">
        <w:t>Eggcelent</w:t>
      </w:r>
    </w:p>
    <w:p w:rsidR="00865C4F" w:rsidRDefault="00865C4F" w:rsidP="002149E7">
      <w:r>
        <w:t xml:space="preserve">Dumpty Humpty was </w:t>
      </w:r>
      <w:r w:rsidRPr="00E52C57">
        <w:rPr>
          <w:b/>
        </w:rPr>
        <w:t>climbing</w:t>
      </w:r>
      <w:r>
        <w:t xml:space="preserve"> a tower.</w:t>
      </w:r>
    </w:p>
    <w:p w:rsidR="00865C4F" w:rsidRDefault="00865C4F" w:rsidP="002149E7">
      <w:r>
        <w:t xml:space="preserve">Dumpty Humpty did not have </w:t>
      </w:r>
      <w:r w:rsidRPr="00E52C57">
        <w:rPr>
          <w:b/>
        </w:rPr>
        <w:t>enough</w:t>
      </w:r>
      <w:r>
        <w:t xml:space="preserve"> </w:t>
      </w:r>
      <w:r w:rsidRPr="00E52C57">
        <w:rPr>
          <w:b/>
        </w:rPr>
        <w:t>power</w:t>
      </w:r>
      <w:r>
        <w:t>…</w:t>
      </w:r>
    </w:p>
    <w:p w:rsidR="00865C4F" w:rsidRDefault="00865C4F" w:rsidP="00320774">
      <w:r>
        <w:t xml:space="preserve">Eh, I can’t rhyme so I will give you the </w:t>
      </w:r>
      <w:r w:rsidR="00320774">
        <w:t>abridged</w:t>
      </w:r>
      <w:r>
        <w:t xml:space="preserve"> version – Dumpty Humpty was a huge egg with hands and legs and a very </w:t>
      </w:r>
      <w:r w:rsidRPr="00E87F1F">
        <w:rPr>
          <w:b/>
        </w:rPr>
        <w:t>annoying attitude</w:t>
      </w:r>
      <w:r>
        <w:t xml:space="preserve"> towards life. One day when he was very bored he decided to climb </w:t>
      </w:r>
      <w:r w:rsidRPr="00E87F1F">
        <w:rPr>
          <w:b/>
        </w:rPr>
        <w:t>Bat’Goiko’s tower</w:t>
      </w:r>
      <w:r w:rsidR="00320774">
        <w:t xml:space="preserve"> along with his family</w:t>
      </w:r>
      <w:r>
        <w:t>. But it was very tall and it was very windy on the top – so the wind pushed Dumpty Humpty</w:t>
      </w:r>
      <w:r w:rsidR="00320774">
        <w:t xml:space="preserve"> and every egg in his family</w:t>
      </w:r>
      <w:r>
        <w:t xml:space="preserve">, </w:t>
      </w:r>
      <w:r w:rsidR="00320774">
        <w:t>t</w:t>
      </w:r>
      <w:r>
        <w:t>h</w:t>
      </w:r>
      <w:r w:rsidR="00320774">
        <w:t>ey</w:t>
      </w:r>
      <w:r>
        <w:t xml:space="preserve"> </w:t>
      </w:r>
      <w:r w:rsidR="00320774">
        <w:t xml:space="preserve">all </w:t>
      </w:r>
      <w:r w:rsidRPr="00791E14">
        <w:rPr>
          <w:b/>
        </w:rPr>
        <w:t>fell to the ground</w:t>
      </w:r>
      <w:r>
        <w:t xml:space="preserve"> and </w:t>
      </w:r>
      <w:r w:rsidR="00320774">
        <w:t>all of them</w:t>
      </w:r>
      <w:r>
        <w:t xml:space="preserve"> cracked </w:t>
      </w:r>
      <w:r w:rsidRPr="000C3A15">
        <w:rPr>
          <w:b/>
        </w:rPr>
        <w:t>right down the middle</w:t>
      </w:r>
      <w:r>
        <w:t>.</w:t>
      </w:r>
      <w:r w:rsidR="00320774">
        <w:t xml:space="preserve"> Your task is to ignore the possibility of a </w:t>
      </w:r>
      <w:r w:rsidR="00320774" w:rsidRPr="00F82B17">
        <w:rPr>
          <w:b/>
        </w:rPr>
        <w:t>delicious omelet</w:t>
      </w:r>
      <w:r w:rsidR="00320774">
        <w:t xml:space="preserve"> and to help the egg family by sewing them together. </w:t>
      </w:r>
    </w:p>
    <w:p w:rsidR="00320774" w:rsidRPr="00320774" w:rsidRDefault="00320774" w:rsidP="00320774">
      <w:pPr>
        <w:rPr>
          <w:lang w:val="bg-BG"/>
        </w:rPr>
      </w:pPr>
      <w:r>
        <w:t xml:space="preserve">You will be given a number </w:t>
      </w:r>
      <w:r w:rsidR="00154AC5" w:rsidRPr="00154AC5">
        <w:rPr>
          <w:b/>
        </w:rPr>
        <w:t>N</w:t>
      </w:r>
      <w:r w:rsidR="00154AC5">
        <w:t xml:space="preserve"> </w:t>
      </w:r>
      <w:r>
        <w:t>which is the size of the egg that you are currently trying to fix.</w:t>
      </w:r>
    </w:p>
    <w:p w:rsidR="00865C4F" w:rsidRDefault="00320774" w:rsidP="00865C4F">
      <w:r>
        <w:t>Each egg’s</w:t>
      </w:r>
      <w:r w:rsidR="00865C4F">
        <w:t xml:space="preserve"> </w:t>
      </w:r>
      <w:r w:rsidR="00865C4F" w:rsidRPr="00154AC5">
        <w:rPr>
          <w:b/>
        </w:rPr>
        <w:t>height</w:t>
      </w:r>
      <w:r w:rsidR="00865C4F">
        <w:t xml:space="preserve"> is </w:t>
      </w:r>
      <w:r w:rsidR="00865C4F" w:rsidRPr="00154AC5">
        <w:rPr>
          <w:b/>
        </w:rPr>
        <w:t>2</w:t>
      </w:r>
      <w:r w:rsidR="00865C4F">
        <w:t xml:space="preserve"> times the input (</w:t>
      </w:r>
      <w:r w:rsidR="00865C4F" w:rsidRPr="00154AC5">
        <w:rPr>
          <w:b/>
        </w:rPr>
        <w:t>2</w:t>
      </w:r>
      <w:r w:rsidR="00154AC5" w:rsidRPr="00154AC5">
        <w:rPr>
          <w:b/>
        </w:rPr>
        <w:t xml:space="preserve"> </w:t>
      </w:r>
      <w:r w:rsidR="00865C4F" w:rsidRPr="00154AC5">
        <w:rPr>
          <w:b/>
        </w:rPr>
        <w:t>*</w:t>
      </w:r>
      <w:r w:rsidR="00154AC5" w:rsidRPr="00154AC5">
        <w:rPr>
          <w:b/>
        </w:rPr>
        <w:t xml:space="preserve"> N</w:t>
      </w:r>
      <w:r w:rsidR="00865C4F">
        <w:t>)</w:t>
      </w:r>
      <w:r>
        <w:t xml:space="preserve">, the </w:t>
      </w:r>
      <w:r w:rsidR="00865C4F" w:rsidRPr="00154AC5">
        <w:rPr>
          <w:b/>
        </w:rPr>
        <w:t>width</w:t>
      </w:r>
      <w:r w:rsidR="00865C4F">
        <w:t xml:space="preserve"> is </w:t>
      </w:r>
      <w:r w:rsidR="00865C4F" w:rsidRPr="00154AC5">
        <w:rPr>
          <w:b/>
        </w:rPr>
        <w:t>3</w:t>
      </w:r>
      <w:r w:rsidR="00154AC5" w:rsidRPr="00154AC5">
        <w:rPr>
          <w:b/>
        </w:rPr>
        <w:t xml:space="preserve"> </w:t>
      </w:r>
      <w:r w:rsidR="00865C4F" w:rsidRPr="00154AC5">
        <w:rPr>
          <w:b/>
        </w:rPr>
        <w:t>*</w:t>
      </w:r>
      <w:r w:rsidR="00154AC5" w:rsidRPr="00154AC5">
        <w:rPr>
          <w:b/>
        </w:rPr>
        <w:t xml:space="preserve"> N</w:t>
      </w:r>
      <w:r w:rsidR="00865C4F" w:rsidRPr="00154AC5">
        <w:rPr>
          <w:b/>
        </w:rPr>
        <w:t xml:space="preserve"> – 1</w:t>
      </w:r>
      <w:r w:rsidR="00865C4F">
        <w:t xml:space="preserve"> and the </w:t>
      </w:r>
      <w:r w:rsidR="00865C4F" w:rsidRPr="00FF2796">
        <w:t>width of the drawing area</w:t>
      </w:r>
      <w:r w:rsidR="00865C4F">
        <w:t xml:space="preserve"> is </w:t>
      </w:r>
      <w:r w:rsidR="00865C4F" w:rsidRPr="00CA1934">
        <w:rPr>
          <w:b/>
        </w:rPr>
        <w:t>3</w:t>
      </w:r>
      <w:r w:rsidR="00CA1934" w:rsidRPr="00CA1934">
        <w:rPr>
          <w:b/>
        </w:rPr>
        <w:t xml:space="preserve"> </w:t>
      </w:r>
      <w:r w:rsidR="00865C4F" w:rsidRPr="00CA1934">
        <w:rPr>
          <w:b/>
        </w:rPr>
        <w:t>*</w:t>
      </w:r>
      <w:r w:rsidR="00CA1934" w:rsidRPr="00CA1934">
        <w:rPr>
          <w:b/>
        </w:rPr>
        <w:t xml:space="preserve"> N</w:t>
      </w:r>
      <w:r w:rsidR="00865C4F" w:rsidRPr="00CA1934">
        <w:rPr>
          <w:b/>
        </w:rPr>
        <w:t xml:space="preserve"> + 1</w:t>
      </w:r>
      <w:r w:rsidR="00865C4F">
        <w:t xml:space="preserve">. The sizes of the </w:t>
      </w:r>
      <w:r w:rsidR="00865C4F" w:rsidRPr="008C6A89">
        <w:rPr>
          <w:b/>
        </w:rPr>
        <w:t>top</w:t>
      </w:r>
      <w:r w:rsidR="00865C4F">
        <w:t xml:space="preserve"> and the </w:t>
      </w:r>
      <w:r w:rsidR="00865C4F" w:rsidRPr="008C6A89">
        <w:rPr>
          <w:b/>
        </w:rPr>
        <w:t>bottom</w:t>
      </w:r>
      <w:r w:rsidR="00865C4F">
        <w:t xml:space="preserve"> of the egg are </w:t>
      </w:r>
      <w:r w:rsidR="008C6A89" w:rsidRPr="008C6A89">
        <w:rPr>
          <w:b/>
        </w:rPr>
        <w:t>N</w:t>
      </w:r>
      <w:r w:rsidR="00865C4F" w:rsidRPr="008C6A89">
        <w:rPr>
          <w:b/>
        </w:rPr>
        <w:t xml:space="preserve"> – 1</w:t>
      </w:r>
      <w:r w:rsidR="00865C4F">
        <w:t>.</w:t>
      </w:r>
    </w:p>
    <w:p w:rsidR="00865C4F" w:rsidRPr="00F94934" w:rsidRDefault="00865C4F" w:rsidP="00865C4F">
      <w:r>
        <w:t>The cracks are in the middle of the egg. They must be fixed on 2 lines and with the ‘</w:t>
      </w:r>
      <w:r w:rsidRPr="00D40B63">
        <w:rPr>
          <w:b/>
        </w:rPr>
        <w:t>@</w:t>
      </w:r>
      <w:r>
        <w:t>’ and ‘</w:t>
      </w:r>
      <w:r w:rsidRPr="00D40B63">
        <w:rPr>
          <w:b/>
        </w:rPr>
        <w:t>.</w:t>
      </w:r>
      <w:r>
        <w:t>’ characters alternating. The first line must start with a ‘</w:t>
      </w:r>
      <w:r w:rsidRPr="00D40B63">
        <w:rPr>
          <w:b/>
        </w:rPr>
        <w:t>@</w:t>
      </w:r>
      <w:r>
        <w:t>’ and the second ‘</w:t>
      </w:r>
      <w:r w:rsidRPr="00D40B63">
        <w:rPr>
          <w:b/>
        </w:rPr>
        <w:t>.</w:t>
      </w:r>
      <w:r>
        <w:t>’.</w:t>
      </w:r>
    </w:p>
    <w:p w:rsidR="00E1630C" w:rsidRPr="003E29FC" w:rsidRDefault="00E1630C" w:rsidP="00E1630C">
      <w:pPr>
        <w:pStyle w:val="Heading3"/>
        <w:spacing w:before="120"/>
      </w:pPr>
      <w:r>
        <w:t>Input</w:t>
      </w:r>
    </w:p>
    <w:p w:rsidR="00E1630C" w:rsidRDefault="00E1630C" w:rsidP="00E1630C">
      <w:r>
        <w:t>The input data should be read from the console.</w:t>
      </w:r>
    </w:p>
    <w:p w:rsidR="00E1630C" w:rsidRDefault="00E1630C" w:rsidP="00E1630C">
      <w:r>
        <w:t xml:space="preserve">You have an integer number </w:t>
      </w:r>
      <w:r w:rsidR="00BB720A" w:rsidRPr="00BB720A">
        <w:rPr>
          <w:b/>
        </w:rPr>
        <w:t>N</w:t>
      </w:r>
      <w:r w:rsidR="00BB720A">
        <w:t xml:space="preserve"> - the</w:t>
      </w:r>
      <w:r>
        <w:t xml:space="preserve"> </w:t>
      </w:r>
      <w:r>
        <w:rPr>
          <w:b/>
        </w:rPr>
        <w:t>size</w:t>
      </w:r>
      <w:r>
        <w:t xml:space="preserve"> of the egg.</w:t>
      </w:r>
    </w:p>
    <w:p w:rsidR="00E1630C" w:rsidRDefault="00E1630C" w:rsidP="00E1630C">
      <w:r>
        <w:t>The input data will always be valid and in the format described. There is no need to check it explicitly.</w:t>
      </w:r>
    </w:p>
    <w:p w:rsidR="00E1630C" w:rsidRPr="003E29FC" w:rsidRDefault="00E1630C" w:rsidP="00E1630C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E1630C" w:rsidRDefault="00E1630C" w:rsidP="00E1630C">
      <w:r>
        <w:t>The output should be printed on the console.</w:t>
      </w:r>
    </w:p>
    <w:p w:rsidR="00E1630C" w:rsidRPr="0071571C" w:rsidRDefault="00E1630C" w:rsidP="00E1630C">
      <w:pPr>
        <w:rPr>
          <w:rFonts w:hint="eastAsia"/>
          <w:lang w:eastAsia="ja-JP"/>
        </w:rPr>
      </w:pPr>
      <w:r>
        <w:rPr>
          <w:lang w:eastAsia="ja-JP"/>
        </w:rPr>
        <w:t>Use the “</w:t>
      </w:r>
      <w:r w:rsidRPr="00035127">
        <w:rPr>
          <w:b/>
          <w:lang w:eastAsia="ja-JP"/>
        </w:rPr>
        <w:t>*</w:t>
      </w:r>
      <w:r>
        <w:rPr>
          <w:lang w:eastAsia="ja-JP"/>
        </w:rPr>
        <w:t>” character for the outer shell, the “</w:t>
      </w:r>
      <w:r w:rsidR="0059457A" w:rsidRPr="00035127">
        <w:rPr>
          <w:b/>
          <w:lang w:eastAsia="ja-JP"/>
        </w:rPr>
        <w:t>@</w:t>
      </w:r>
      <w:r>
        <w:rPr>
          <w:lang w:eastAsia="ja-JP"/>
        </w:rPr>
        <w:t xml:space="preserve">” character for the </w:t>
      </w:r>
      <w:r w:rsidR="0059457A">
        <w:rPr>
          <w:lang w:eastAsia="ja-JP"/>
        </w:rPr>
        <w:t>cracks</w:t>
      </w:r>
      <w:r>
        <w:rPr>
          <w:lang w:eastAsia="ja-JP"/>
        </w:rPr>
        <w:t xml:space="preserve"> and “</w:t>
      </w:r>
      <w:r w:rsidRPr="00035127">
        <w:rPr>
          <w:b/>
          <w:lang w:eastAsia="ja-JP"/>
        </w:rPr>
        <w:t>.</w:t>
      </w:r>
      <w:r>
        <w:rPr>
          <w:lang w:eastAsia="ja-JP"/>
        </w:rPr>
        <w:t>” (dot) for the rest.</w:t>
      </w:r>
    </w:p>
    <w:p w:rsidR="00C76356" w:rsidRPr="003E29FC" w:rsidRDefault="003E29FC" w:rsidP="00701B25">
      <w:pPr>
        <w:pStyle w:val="Heading3"/>
        <w:spacing w:before="120"/>
        <w:rPr>
          <w:rFonts w:hint="eastAsia"/>
        </w:rPr>
      </w:pPr>
      <w:r>
        <w:t>Constraints</w:t>
      </w:r>
    </w:p>
    <w:p w:rsidR="00C76356" w:rsidRDefault="00D60ECD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/>
          <w:lang w:eastAsia="ja-JP"/>
        </w:rPr>
        <w:t>N</w:t>
      </w:r>
      <w:r w:rsidR="00802732">
        <w:rPr>
          <w:b/>
          <w:lang w:eastAsia="ja-JP"/>
        </w:rPr>
        <w:t xml:space="preserve"> </w:t>
      </w:r>
      <w:r w:rsidR="00802732">
        <w:rPr>
          <w:lang w:eastAsia="ja-JP"/>
        </w:rPr>
        <w:t xml:space="preserve">will always be a </w:t>
      </w:r>
      <w:r w:rsidR="00802732" w:rsidRPr="00D60ECD">
        <w:rPr>
          <w:b/>
          <w:lang w:eastAsia="ja-JP"/>
        </w:rPr>
        <w:t xml:space="preserve">positive </w:t>
      </w:r>
      <w:r w:rsidR="00320774" w:rsidRPr="00D60ECD">
        <w:rPr>
          <w:b/>
          <w:lang w:eastAsia="ja-JP"/>
        </w:rPr>
        <w:t>even</w:t>
      </w:r>
      <w:r w:rsidR="00320774">
        <w:rPr>
          <w:lang w:eastAsia="ja-JP"/>
        </w:rPr>
        <w:t xml:space="preserve"> </w:t>
      </w:r>
      <w:r w:rsidR="00802732">
        <w:rPr>
          <w:lang w:eastAsia="ja-JP"/>
        </w:rPr>
        <w:t xml:space="preserve">number between </w:t>
      </w:r>
      <w:r w:rsidR="00857B15">
        <w:rPr>
          <w:b/>
          <w:lang w:eastAsia="ja-JP"/>
        </w:rPr>
        <w:t>2</w:t>
      </w:r>
      <w:r w:rsidR="00802732">
        <w:rPr>
          <w:lang w:eastAsia="ja-JP"/>
        </w:rPr>
        <w:t xml:space="preserve"> and </w:t>
      </w:r>
      <w:r w:rsidR="00320774">
        <w:rPr>
          <w:b/>
          <w:lang w:eastAsia="ja-JP"/>
        </w:rPr>
        <w:t>26</w:t>
      </w:r>
      <w:r w:rsidR="00EB35B8">
        <w:rPr>
          <w:lang w:eastAsia="ja-JP"/>
        </w:rPr>
        <w:t xml:space="preserve"> inclusive</w:t>
      </w:r>
      <w:r w:rsidR="00802732">
        <w:rPr>
          <w:lang w:eastAsia="ja-JP"/>
        </w:rPr>
        <w:t>.</w:t>
      </w:r>
    </w:p>
    <w:p w:rsidR="000C11E1" w:rsidRDefault="000C11E1" w:rsidP="00110A0A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your program: </w:t>
      </w:r>
      <w:r w:rsidR="00762F35" w:rsidRPr="00D60ECD">
        <w:rPr>
          <w:b/>
          <w:lang w:eastAsia="ja-JP"/>
        </w:rPr>
        <w:t>0.1</w:t>
      </w:r>
      <w:r w:rsidR="001C18D3">
        <w:rPr>
          <w:lang w:eastAsia="ja-JP"/>
        </w:rPr>
        <w:t xml:space="preserve"> </w:t>
      </w:r>
      <w:r>
        <w:rPr>
          <w:lang w:eastAsia="ja-JP"/>
        </w:rPr>
        <w:t>seconds.</w:t>
      </w:r>
    </w:p>
    <w:p w:rsidR="000C11E1" w:rsidRPr="00E92D7C" w:rsidRDefault="000C11E1" w:rsidP="000C11E1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 xml:space="preserve">Allowed memory: </w:t>
      </w:r>
      <w:r w:rsidRPr="00D60ECD">
        <w:rPr>
          <w:b/>
          <w:lang w:eastAsia="ja-JP"/>
        </w:rPr>
        <w:t>16</w:t>
      </w:r>
      <w:r w:rsidRPr="00D60ECD">
        <w:rPr>
          <w:b/>
        </w:rPr>
        <w:t xml:space="preserve"> MB</w:t>
      </w:r>
      <w:r>
        <w:t>.</w:t>
      </w:r>
    </w:p>
    <w:p w:rsidR="00F069A2" w:rsidRPr="00F069A2" w:rsidRDefault="00F069A2" w:rsidP="00F069A2">
      <w:pPr>
        <w:spacing w:before="0" w:after="0"/>
        <w:jc w:val="left"/>
        <w:rPr>
          <w:lang w:val="bg-BG"/>
        </w:rPr>
      </w:pPr>
    </w:p>
    <w:tbl>
      <w:tblPr>
        <w:tblpPr w:leftFromText="113" w:rightFromText="113" w:vertAnchor="text" w:horzAnchor="margin" w:tblpXSpec="right" w:tblpY="80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857B15" w:rsidRPr="00552A9F" w:rsidTr="00857B15">
        <w:tblPrEx>
          <w:tblCellMar>
            <w:top w:w="0" w:type="dxa"/>
            <w:bottom w:w="0" w:type="dxa"/>
          </w:tblCellMar>
        </w:tblPrEx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7B15" w:rsidRPr="00BA58C9" w:rsidRDefault="00857B15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857B15" w:rsidTr="00857B15">
        <w:tblPrEx>
          <w:tblCellMar>
            <w:top w:w="0" w:type="dxa"/>
            <w:bottom w:w="0" w:type="dxa"/>
          </w:tblCellMar>
        </w:tblPrEx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B15" w:rsidRPr="000C11E1" w:rsidRDefault="00DD7A83" w:rsidP="00857B15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4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.....***.....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...*.....*...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.*@.@.@.@.@*.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.*.@.@.@.@.*.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...*.....*...</w:t>
            </w:r>
          </w:p>
          <w:p w:rsidR="00857B15" w:rsidRDefault="00DD7A83" w:rsidP="00DD7A83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.....***.....</w:t>
            </w:r>
          </w:p>
        </w:tc>
      </w:tr>
    </w:tbl>
    <w:p w:rsidR="00C76356" w:rsidRPr="00797A96" w:rsidRDefault="00797A96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361"/>
        <w:tblOverlap w:val="never"/>
        <w:tblW w:w="0" w:type="auto"/>
        <w:tblLook w:val="0000" w:firstRow="0" w:lastRow="0" w:firstColumn="0" w:lastColumn="0" w:noHBand="0" w:noVBand="0"/>
      </w:tblPr>
      <w:tblGrid>
        <w:gridCol w:w="1660"/>
        <w:gridCol w:w="1842"/>
      </w:tblGrid>
      <w:tr w:rsidR="00C76356" w:rsidRPr="00552A9F" w:rsidTr="00857B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857B1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857B15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FB" w:rsidRDefault="00DD7A83" w:rsidP="00857B15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D7A83">
              <w:rPr>
                <w:rFonts w:ascii="Consolas" w:hAnsi="Consolas" w:cs="Consolas"/>
                <w:bCs/>
                <w:noProof/>
              </w:rPr>
              <w:t>...*...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D7A83">
              <w:rPr>
                <w:rFonts w:ascii="Consolas" w:hAnsi="Consolas" w:cs="Consolas"/>
                <w:bCs/>
                <w:noProof/>
              </w:rPr>
              <w:t>.*@.@*.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DD7A83">
              <w:rPr>
                <w:rFonts w:ascii="Consolas" w:hAnsi="Consolas" w:cs="Consolas"/>
                <w:bCs/>
                <w:noProof/>
              </w:rPr>
              <w:t>.*.@.*.</w:t>
            </w:r>
          </w:p>
          <w:p w:rsidR="0058794C" w:rsidRDefault="00DD7A83" w:rsidP="00DD7A83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 w:rsidRPr="00DD7A83">
              <w:rPr>
                <w:rFonts w:ascii="Consolas" w:hAnsi="Consolas" w:cs="Consolas"/>
                <w:bCs/>
                <w:noProof/>
              </w:rPr>
              <w:t>...*...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p w:rsidR="008B0C41" w:rsidRPr="00F069A2" w:rsidRDefault="008B0C41" w:rsidP="008D6EFF">
      <w:pPr>
        <w:rPr>
          <w:lang w:val="bg-BG" w:eastAsia="ja-JP"/>
        </w:rPr>
      </w:pPr>
    </w:p>
    <w:p w:rsidR="00DD7A83" w:rsidRPr="00F069A2" w:rsidRDefault="00DD7A83">
      <w:pPr>
        <w:rPr>
          <w:lang w:val="bg-BG" w:eastAsia="ja-JP"/>
        </w:rPr>
      </w:pPr>
      <w:r>
        <w:rPr>
          <w:lang w:val="bg-BG" w:eastAsia="ja-JP"/>
        </w:rPr>
        <w:br w:type="page"/>
      </w:r>
    </w:p>
    <w:tbl>
      <w:tblPr>
        <w:tblpPr w:leftFromText="113" w:rightFromText="113" w:vertAnchor="text" w:horzAnchor="margin" w:tblpY="225"/>
        <w:tblOverlap w:val="never"/>
        <w:tblW w:w="0" w:type="auto"/>
        <w:tblLook w:val="0000" w:firstRow="0" w:lastRow="0" w:firstColumn="0" w:lastColumn="0" w:noHBand="0" w:noVBand="0"/>
      </w:tblPr>
      <w:tblGrid>
        <w:gridCol w:w="2261"/>
        <w:gridCol w:w="3611"/>
      </w:tblGrid>
      <w:tr w:rsidR="00DD7A83" w:rsidRPr="00552A9F" w:rsidTr="00DD7A83">
        <w:tblPrEx>
          <w:tblCellMar>
            <w:top w:w="0" w:type="dxa"/>
            <w:bottom w:w="0" w:type="dxa"/>
          </w:tblCellMar>
        </w:tblPrEx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A83" w:rsidRPr="00BA58C9" w:rsidRDefault="00DD7A83" w:rsidP="00DD7A8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7A83" w:rsidRPr="00BA58C9" w:rsidRDefault="00DD7A83" w:rsidP="00DD7A83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DD7A83" w:rsidTr="00DD7A83">
        <w:tblPrEx>
          <w:tblCellMar>
            <w:top w:w="0" w:type="dxa"/>
            <w:bottom w:w="0" w:type="dxa"/>
          </w:tblCellMar>
        </w:tblPrEx>
        <w:trPr>
          <w:trHeight w:val="13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A83" w:rsidRPr="000C11E1" w:rsidRDefault="00DD7A83" w:rsidP="00DD7A83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6</w:t>
            </w:r>
          </w:p>
        </w:tc>
        <w:tc>
          <w:tcPr>
            <w:tcW w:w="3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.......*****.......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.....*.......*.....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...*...........*...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.*@.@.@.@.@.@.@.@*.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.*.@.@.@.@.@.@.@.*.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.*...............*.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...*...........*...</w:t>
            </w:r>
          </w:p>
          <w:p w:rsidR="00DD7A83" w:rsidRPr="00DD7A83" w:rsidRDefault="00DD7A83" w:rsidP="00DD7A83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.....*.......*.....</w:t>
            </w:r>
          </w:p>
          <w:p w:rsidR="00DD7A83" w:rsidRDefault="00DD7A83" w:rsidP="00DD7A83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DD7A83">
              <w:rPr>
                <w:rFonts w:ascii="Consolas" w:hAnsi="Consolas" w:cs="Consolas"/>
                <w:bCs/>
                <w:noProof/>
                <w:lang w:eastAsia="ja-JP"/>
              </w:rPr>
              <w:t>.......*****.......</w:t>
            </w:r>
          </w:p>
        </w:tc>
      </w:tr>
    </w:tbl>
    <w:p w:rsidR="00DD7A83" w:rsidRPr="00F069A2" w:rsidRDefault="00DD7A83">
      <w:pPr>
        <w:rPr>
          <w:lang w:val="bg-BG" w:eastAsia="ja-JP"/>
        </w:rPr>
      </w:pPr>
    </w:p>
    <w:p w:rsidR="00BB6053" w:rsidRPr="00F069A2" w:rsidRDefault="00BB6053">
      <w:pPr>
        <w:rPr>
          <w:lang w:val="bg-BG" w:eastAsia="ja-JP"/>
        </w:rPr>
      </w:pPr>
    </w:p>
    <w:sectPr w:rsidR="00BB6053" w:rsidRPr="00F069A2" w:rsidSect="00346B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4C5" w:rsidRDefault="005F24C5">
      <w:r>
        <w:separator/>
      </w:r>
    </w:p>
  </w:endnote>
  <w:endnote w:type="continuationSeparator" w:id="0">
    <w:p w:rsidR="005F24C5" w:rsidRDefault="005F2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62918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F62918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4C5" w:rsidRDefault="005F24C5">
      <w:r>
        <w:separator/>
      </w:r>
    </w:p>
  </w:footnote>
  <w:footnote w:type="continuationSeparator" w:id="0">
    <w:p w:rsidR="005F24C5" w:rsidRDefault="005F2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62918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2580" cy="464820"/>
                <wp:effectExtent l="0" t="0" r="762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25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AD" w:rsidRDefault="008E1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4E5A"/>
    <w:rsid w:val="00007915"/>
    <w:rsid w:val="00010247"/>
    <w:rsid w:val="00013CE3"/>
    <w:rsid w:val="00024338"/>
    <w:rsid w:val="00027702"/>
    <w:rsid w:val="00032DB5"/>
    <w:rsid w:val="00034946"/>
    <w:rsid w:val="00035127"/>
    <w:rsid w:val="00042A7C"/>
    <w:rsid w:val="00051A0F"/>
    <w:rsid w:val="00051ABB"/>
    <w:rsid w:val="0005479C"/>
    <w:rsid w:val="00063ABA"/>
    <w:rsid w:val="00070CA5"/>
    <w:rsid w:val="00071D81"/>
    <w:rsid w:val="000733CB"/>
    <w:rsid w:val="000740B9"/>
    <w:rsid w:val="00074F17"/>
    <w:rsid w:val="0007511F"/>
    <w:rsid w:val="00075F0E"/>
    <w:rsid w:val="0008250E"/>
    <w:rsid w:val="00082A88"/>
    <w:rsid w:val="00084135"/>
    <w:rsid w:val="00084F57"/>
    <w:rsid w:val="00087B3B"/>
    <w:rsid w:val="000943BF"/>
    <w:rsid w:val="000A5461"/>
    <w:rsid w:val="000B4A63"/>
    <w:rsid w:val="000C11E1"/>
    <w:rsid w:val="000C3A15"/>
    <w:rsid w:val="000C7484"/>
    <w:rsid w:val="000D2DC3"/>
    <w:rsid w:val="000E494F"/>
    <w:rsid w:val="000E532F"/>
    <w:rsid w:val="000E6EA7"/>
    <w:rsid w:val="00110A0A"/>
    <w:rsid w:val="00110BFE"/>
    <w:rsid w:val="00110D80"/>
    <w:rsid w:val="00114EE3"/>
    <w:rsid w:val="001248BE"/>
    <w:rsid w:val="00125006"/>
    <w:rsid w:val="00134C58"/>
    <w:rsid w:val="00141124"/>
    <w:rsid w:val="0014248C"/>
    <w:rsid w:val="00147D8A"/>
    <w:rsid w:val="001510E9"/>
    <w:rsid w:val="00151AF9"/>
    <w:rsid w:val="00154AC5"/>
    <w:rsid w:val="0015630B"/>
    <w:rsid w:val="00156AE6"/>
    <w:rsid w:val="0017625F"/>
    <w:rsid w:val="00182F25"/>
    <w:rsid w:val="00184DE6"/>
    <w:rsid w:val="00190FDA"/>
    <w:rsid w:val="00193E4B"/>
    <w:rsid w:val="001957A4"/>
    <w:rsid w:val="001957F1"/>
    <w:rsid w:val="00196928"/>
    <w:rsid w:val="001976E7"/>
    <w:rsid w:val="001B00CA"/>
    <w:rsid w:val="001C18D3"/>
    <w:rsid w:val="001C6B8B"/>
    <w:rsid w:val="001E177B"/>
    <w:rsid w:val="001E4EA1"/>
    <w:rsid w:val="00213EAA"/>
    <w:rsid w:val="002149E7"/>
    <w:rsid w:val="002256CC"/>
    <w:rsid w:val="00225746"/>
    <w:rsid w:val="002315F1"/>
    <w:rsid w:val="0023691D"/>
    <w:rsid w:val="00241424"/>
    <w:rsid w:val="0025114C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6B03"/>
    <w:rsid w:val="002C1485"/>
    <w:rsid w:val="002C6AC0"/>
    <w:rsid w:val="002F27CA"/>
    <w:rsid w:val="003025F1"/>
    <w:rsid w:val="00320774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7445A"/>
    <w:rsid w:val="00395D6A"/>
    <w:rsid w:val="003A243D"/>
    <w:rsid w:val="003A24B4"/>
    <w:rsid w:val="003A4BA8"/>
    <w:rsid w:val="003B0BA0"/>
    <w:rsid w:val="003B312B"/>
    <w:rsid w:val="003C355F"/>
    <w:rsid w:val="003D2B08"/>
    <w:rsid w:val="003D472C"/>
    <w:rsid w:val="003D66D5"/>
    <w:rsid w:val="003E238C"/>
    <w:rsid w:val="003E29FC"/>
    <w:rsid w:val="003F0025"/>
    <w:rsid w:val="003F3A33"/>
    <w:rsid w:val="003F6073"/>
    <w:rsid w:val="00404189"/>
    <w:rsid w:val="00411B7D"/>
    <w:rsid w:val="00416D86"/>
    <w:rsid w:val="004210F6"/>
    <w:rsid w:val="00422627"/>
    <w:rsid w:val="004254EE"/>
    <w:rsid w:val="00427EC6"/>
    <w:rsid w:val="004452F2"/>
    <w:rsid w:val="00446410"/>
    <w:rsid w:val="00452519"/>
    <w:rsid w:val="00453CA4"/>
    <w:rsid w:val="00460E19"/>
    <w:rsid w:val="0046113A"/>
    <w:rsid w:val="004616E5"/>
    <w:rsid w:val="00467E8E"/>
    <w:rsid w:val="00471AA9"/>
    <w:rsid w:val="00471BF5"/>
    <w:rsid w:val="004766ED"/>
    <w:rsid w:val="00487465"/>
    <w:rsid w:val="004910D1"/>
    <w:rsid w:val="0049194F"/>
    <w:rsid w:val="00497068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14BDC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8794C"/>
    <w:rsid w:val="005907FF"/>
    <w:rsid w:val="0059457A"/>
    <w:rsid w:val="005A2EF8"/>
    <w:rsid w:val="005B0D5C"/>
    <w:rsid w:val="005D3F6F"/>
    <w:rsid w:val="005D52F9"/>
    <w:rsid w:val="005E3FFE"/>
    <w:rsid w:val="005F24C5"/>
    <w:rsid w:val="006001FA"/>
    <w:rsid w:val="00605BD1"/>
    <w:rsid w:val="0061142D"/>
    <w:rsid w:val="00613C2C"/>
    <w:rsid w:val="00632765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8688E"/>
    <w:rsid w:val="00696515"/>
    <w:rsid w:val="006A79C8"/>
    <w:rsid w:val="006A7D51"/>
    <w:rsid w:val="006B01AC"/>
    <w:rsid w:val="006B13C8"/>
    <w:rsid w:val="006C16B2"/>
    <w:rsid w:val="006C38CD"/>
    <w:rsid w:val="006C5AB1"/>
    <w:rsid w:val="006D04FB"/>
    <w:rsid w:val="006D0EED"/>
    <w:rsid w:val="006D1308"/>
    <w:rsid w:val="006E4384"/>
    <w:rsid w:val="006E5D3F"/>
    <w:rsid w:val="006F0602"/>
    <w:rsid w:val="00701B25"/>
    <w:rsid w:val="00702E43"/>
    <w:rsid w:val="00705732"/>
    <w:rsid w:val="00706CA1"/>
    <w:rsid w:val="007079C8"/>
    <w:rsid w:val="00714254"/>
    <w:rsid w:val="0071571C"/>
    <w:rsid w:val="0071580A"/>
    <w:rsid w:val="007266AC"/>
    <w:rsid w:val="00732CC6"/>
    <w:rsid w:val="00733200"/>
    <w:rsid w:val="00750E5D"/>
    <w:rsid w:val="00752281"/>
    <w:rsid w:val="00760400"/>
    <w:rsid w:val="007607A4"/>
    <w:rsid w:val="00762F35"/>
    <w:rsid w:val="00764AF4"/>
    <w:rsid w:val="00786441"/>
    <w:rsid w:val="00787CC8"/>
    <w:rsid w:val="00790B8C"/>
    <w:rsid w:val="00791153"/>
    <w:rsid w:val="00791E14"/>
    <w:rsid w:val="00797A96"/>
    <w:rsid w:val="007A5892"/>
    <w:rsid w:val="007B2F61"/>
    <w:rsid w:val="007B56C2"/>
    <w:rsid w:val="007B66BF"/>
    <w:rsid w:val="007C4F57"/>
    <w:rsid w:val="007D26FF"/>
    <w:rsid w:val="007D4A32"/>
    <w:rsid w:val="007D7773"/>
    <w:rsid w:val="007E26BB"/>
    <w:rsid w:val="007E3DB6"/>
    <w:rsid w:val="007E682E"/>
    <w:rsid w:val="007E6837"/>
    <w:rsid w:val="007E7FC1"/>
    <w:rsid w:val="00800BC7"/>
    <w:rsid w:val="00802732"/>
    <w:rsid w:val="008069D4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71CD"/>
    <w:rsid w:val="00857B15"/>
    <w:rsid w:val="0086473A"/>
    <w:rsid w:val="00865C4F"/>
    <w:rsid w:val="0087049B"/>
    <w:rsid w:val="0087055E"/>
    <w:rsid w:val="00872BA1"/>
    <w:rsid w:val="008758B8"/>
    <w:rsid w:val="00887AEA"/>
    <w:rsid w:val="00895207"/>
    <w:rsid w:val="00896023"/>
    <w:rsid w:val="008B0C41"/>
    <w:rsid w:val="008B5C37"/>
    <w:rsid w:val="008B67CB"/>
    <w:rsid w:val="008C6A89"/>
    <w:rsid w:val="008C77D0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42B79"/>
    <w:rsid w:val="0095490F"/>
    <w:rsid w:val="00957512"/>
    <w:rsid w:val="00971AB8"/>
    <w:rsid w:val="00977449"/>
    <w:rsid w:val="00982CFD"/>
    <w:rsid w:val="00991301"/>
    <w:rsid w:val="00991532"/>
    <w:rsid w:val="009A392C"/>
    <w:rsid w:val="009A534F"/>
    <w:rsid w:val="009B46EB"/>
    <w:rsid w:val="009D48EB"/>
    <w:rsid w:val="009D66FB"/>
    <w:rsid w:val="009E0962"/>
    <w:rsid w:val="009E5CA1"/>
    <w:rsid w:val="009E717D"/>
    <w:rsid w:val="00A046D8"/>
    <w:rsid w:val="00A271AE"/>
    <w:rsid w:val="00A45C57"/>
    <w:rsid w:val="00A54DDD"/>
    <w:rsid w:val="00A613DB"/>
    <w:rsid w:val="00A66D6C"/>
    <w:rsid w:val="00A72D3B"/>
    <w:rsid w:val="00A72E9D"/>
    <w:rsid w:val="00A74A55"/>
    <w:rsid w:val="00A7521A"/>
    <w:rsid w:val="00A833E7"/>
    <w:rsid w:val="00A85672"/>
    <w:rsid w:val="00A85EDE"/>
    <w:rsid w:val="00A9626F"/>
    <w:rsid w:val="00A97129"/>
    <w:rsid w:val="00AA25F7"/>
    <w:rsid w:val="00AB15CE"/>
    <w:rsid w:val="00AB745B"/>
    <w:rsid w:val="00AC4325"/>
    <w:rsid w:val="00AC73A6"/>
    <w:rsid w:val="00AC7895"/>
    <w:rsid w:val="00AE5F07"/>
    <w:rsid w:val="00AF3041"/>
    <w:rsid w:val="00B05F43"/>
    <w:rsid w:val="00B13659"/>
    <w:rsid w:val="00B205EC"/>
    <w:rsid w:val="00B21BD9"/>
    <w:rsid w:val="00B222C7"/>
    <w:rsid w:val="00B409DD"/>
    <w:rsid w:val="00B42CD8"/>
    <w:rsid w:val="00B4535A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A58C9"/>
    <w:rsid w:val="00BB17A9"/>
    <w:rsid w:val="00BB222F"/>
    <w:rsid w:val="00BB4534"/>
    <w:rsid w:val="00BB6053"/>
    <w:rsid w:val="00BB720A"/>
    <w:rsid w:val="00BC389A"/>
    <w:rsid w:val="00BD3020"/>
    <w:rsid w:val="00BD4535"/>
    <w:rsid w:val="00BD68FF"/>
    <w:rsid w:val="00BF1CB7"/>
    <w:rsid w:val="00BF2761"/>
    <w:rsid w:val="00BF48FB"/>
    <w:rsid w:val="00BF5C48"/>
    <w:rsid w:val="00C03AED"/>
    <w:rsid w:val="00C106CA"/>
    <w:rsid w:val="00C17D8D"/>
    <w:rsid w:val="00C2202D"/>
    <w:rsid w:val="00C3422D"/>
    <w:rsid w:val="00C34DDD"/>
    <w:rsid w:val="00C3595C"/>
    <w:rsid w:val="00C420D7"/>
    <w:rsid w:val="00C50092"/>
    <w:rsid w:val="00C72A77"/>
    <w:rsid w:val="00C74A16"/>
    <w:rsid w:val="00C75802"/>
    <w:rsid w:val="00C76356"/>
    <w:rsid w:val="00C80649"/>
    <w:rsid w:val="00C90C64"/>
    <w:rsid w:val="00CA1113"/>
    <w:rsid w:val="00CA1934"/>
    <w:rsid w:val="00CB2A67"/>
    <w:rsid w:val="00CB7622"/>
    <w:rsid w:val="00CC074D"/>
    <w:rsid w:val="00CC0A1F"/>
    <w:rsid w:val="00CD587F"/>
    <w:rsid w:val="00CF2197"/>
    <w:rsid w:val="00CF4E73"/>
    <w:rsid w:val="00D03530"/>
    <w:rsid w:val="00D10D97"/>
    <w:rsid w:val="00D164DC"/>
    <w:rsid w:val="00D25231"/>
    <w:rsid w:val="00D31CE4"/>
    <w:rsid w:val="00D40B63"/>
    <w:rsid w:val="00D40C17"/>
    <w:rsid w:val="00D42DD5"/>
    <w:rsid w:val="00D44C79"/>
    <w:rsid w:val="00D44F3A"/>
    <w:rsid w:val="00D45455"/>
    <w:rsid w:val="00D4796F"/>
    <w:rsid w:val="00D522F6"/>
    <w:rsid w:val="00D551F8"/>
    <w:rsid w:val="00D60ECD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6889"/>
    <w:rsid w:val="00DD2674"/>
    <w:rsid w:val="00DD2EBC"/>
    <w:rsid w:val="00DD7A83"/>
    <w:rsid w:val="00DE0129"/>
    <w:rsid w:val="00DF1A77"/>
    <w:rsid w:val="00DF4650"/>
    <w:rsid w:val="00DF7C34"/>
    <w:rsid w:val="00E12F57"/>
    <w:rsid w:val="00E1365E"/>
    <w:rsid w:val="00E1630C"/>
    <w:rsid w:val="00E20B92"/>
    <w:rsid w:val="00E25A5E"/>
    <w:rsid w:val="00E40570"/>
    <w:rsid w:val="00E452E8"/>
    <w:rsid w:val="00E4531B"/>
    <w:rsid w:val="00E51190"/>
    <w:rsid w:val="00E52C57"/>
    <w:rsid w:val="00E53152"/>
    <w:rsid w:val="00E54A1F"/>
    <w:rsid w:val="00E60905"/>
    <w:rsid w:val="00E61398"/>
    <w:rsid w:val="00E62A7E"/>
    <w:rsid w:val="00E647DC"/>
    <w:rsid w:val="00E74841"/>
    <w:rsid w:val="00E74F2F"/>
    <w:rsid w:val="00E83D12"/>
    <w:rsid w:val="00E87F1F"/>
    <w:rsid w:val="00E90A24"/>
    <w:rsid w:val="00E92D7C"/>
    <w:rsid w:val="00EA08B0"/>
    <w:rsid w:val="00EA0B21"/>
    <w:rsid w:val="00EA579E"/>
    <w:rsid w:val="00EA665A"/>
    <w:rsid w:val="00EA682C"/>
    <w:rsid w:val="00EB35B8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5CD4"/>
    <w:rsid w:val="00F44305"/>
    <w:rsid w:val="00F5031A"/>
    <w:rsid w:val="00F62918"/>
    <w:rsid w:val="00F62CEE"/>
    <w:rsid w:val="00F642FA"/>
    <w:rsid w:val="00F82B17"/>
    <w:rsid w:val="00F845B7"/>
    <w:rsid w:val="00F95498"/>
    <w:rsid w:val="00FA368B"/>
    <w:rsid w:val="00FC1211"/>
    <w:rsid w:val="00FC3BEF"/>
    <w:rsid w:val="00FC52C0"/>
    <w:rsid w:val="00FC65B0"/>
    <w:rsid w:val="00FF2796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BE862-7A0C-4EF5-9002-D01AC634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A8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D488E-41D7-44F6-9A04-0FBAE630B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2119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Emily</cp:lastModifiedBy>
  <cp:revision>2</cp:revision>
  <cp:lastPrinted>2011-11-24T16:37:00Z</cp:lastPrinted>
  <dcterms:created xsi:type="dcterms:W3CDTF">2016-04-24T14:49:00Z</dcterms:created>
  <dcterms:modified xsi:type="dcterms:W3CDTF">2016-04-24T14:49:00Z</dcterms:modified>
</cp:coreProperties>
</file>